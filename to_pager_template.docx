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603D4" w14:textId="2684BF04" w:rsidR="006E6241" w:rsidRPr="006E6241" w:rsidRDefault="00383FDE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</w:rPr>
      </w:pPr>
      <w:r w:rsidRPr="00A87A2E">
        <w:rPr>
          <w:rFonts w:ascii="Palatino Linotype" w:hAnsi="Palatino Linotype"/>
          <w:sz w:val="20"/>
          <w:szCs w:val="20"/>
        </w:rPr>
        <w:t xml:space="preserve">Business </w:t>
      </w:r>
      <w:r w:rsidR="00B75F59" w:rsidRPr="00A87A2E">
        <w:rPr>
          <w:rFonts w:ascii="Palatino Linotype" w:hAnsi="Palatino Linotype"/>
          <w:sz w:val="20"/>
          <w:szCs w:val="20"/>
        </w:rPr>
        <w:t>opportunity</w:t>
      </w:r>
      <w:r w:rsidR="0077096F" w:rsidRPr="00A87A2E">
        <w:rPr>
          <w:rFonts w:ascii="Palatino Linotype" w:hAnsi="Palatino Linotype"/>
          <w:sz w:val="20"/>
          <w:szCs w:val="20"/>
        </w:rPr>
        <w:t xml:space="preserve"> and Group </w:t>
      </w:r>
      <w:r w:rsidR="002C28D9" w:rsidRPr="00A87A2E">
        <w:rPr>
          <w:rFonts w:ascii="Palatino Linotype" w:hAnsi="Palatino Linotype"/>
          <w:sz w:val="20"/>
          <w:szCs w:val="20"/>
        </w:rPr>
        <w:t>overview</w:t>
      </w:r>
    </w:p>
    <w:p w14:paraId="246D669F" w14:textId="542D8DE5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company_info</w:t>
      </w:r>
    </w:p>
    <w:p w14:paraId="21AEAFB1" w14:textId="0DE89400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ED269D">
        <w:rPr>
          <w:rFonts w:ascii="Palatino Linotype" w:hAnsi="Palatino Linotype"/>
          <w:sz w:val="20"/>
          <w:szCs w:val="20"/>
        </w:rPr>
        <w:t>group_division</w:t>
      </w:r>
    </w:p>
    <w:p w14:paraId="413411DA" w14:textId="2B15CCF7" w:rsidR="000F277F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company_structure</w:t>
      </w:r>
    </w:p>
    <w:p w14:paraId="276AF8EC" w14:textId="2B85F609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ED269D">
        <w:rPr>
          <w:rFonts w:ascii="Palatino Linotype" w:hAnsi="Palatino Linotype"/>
          <w:sz w:val="20"/>
          <w:szCs w:val="20"/>
        </w:rPr>
        <w:t>products_info</w:t>
      </w:r>
    </w:p>
    <w:p w14:paraId="2169EB5A" w14:textId="65CCC6F8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ED269D">
        <w:rPr>
          <w:rFonts w:ascii="Palatino Linotype" w:hAnsi="Palatino Linotype"/>
          <w:sz w:val="20"/>
          <w:szCs w:val="20"/>
        </w:rPr>
        <w:t>company_infrastructure</w:t>
      </w:r>
    </w:p>
    <w:p w14:paraId="026B2BDA" w14:textId="00AC9B9D" w:rsidR="000F277F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m_and_a_info</w:t>
      </w:r>
    </w:p>
    <w:p w14:paraId="70AC9159" w14:textId="44CFC119" w:rsidR="000F277F" w:rsidRPr="00ED269D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clients_info</w:t>
      </w:r>
    </w:p>
    <w:p w14:paraId="426EB4E7" w14:textId="77777777" w:rsidR="009656C4" w:rsidRDefault="009656C4">
      <w:pPr>
        <w:spacing w:after="0"/>
        <w:jc w:val="left"/>
        <w:rPr>
          <w:rFonts w:ascii="Palatino Linotype" w:eastAsia="Calibri" w:hAnsi="Palatino Linotype"/>
          <w:b/>
          <w:smallCaps/>
          <w:sz w:val="20"/>
          <w:szCs w:val="20"/>
          <w:lang w:val="it-IT" w:eastAsia="it-IT"/>
        </w:rPr>
      </w:pPr>
      <w:r>
        <w:rPr>
          <w:rFonts w:ascii="Palatino Linotype" w:hAnsi="Palatino Linotype"/>
          <w:sz w:val="20"/>
          <w:szCs w:val="20"/>
        </w:rPr>
        <w:br w:type="page"/>
      </w:r>
    </w:p>
    <w:p w14:paraId="476BF182" w14:textId="6C52E02B" w:rsidR="006E6241" w:rsidRDefault="000665F6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</w:rPr>
      </w:pPr>
      <w:r w:rsidRPr="006E6241">
        <w:rPr>
          <w:rFonts w:ascii="Palatino Linotype" w:hAnsi="Palatino Linotype"/>
          <w:sz w:val="20"/>
          <w:szCs w:val="20"/>
        </w:rPr>
        <w:lastRenderedPageBreak/>
        <w:t>Reference market</w:t>
      </w:r>
    </w:p>
    <w:p w14:paraId="55921F92" w14:textId="77777777" w:rsidR="006E6241" w:rsidRDefault="006E6241" w:rsidP="006E6241">
      <w:pPr>
        <w:pStyle w:val="Title"/>
        <w:jc w:val="left"/>
        <w:rPr>
          <w:rFonts w:ascii="Palatino Linotype" w:hAnsi="Palatino Linotype"/>
          <w:sz w:val="20"/>
          <w:szCs w:val="20"/>
          <w:lang w:val="en-US"/>
        </w:rPr>
      </w:pPr>
    </w:p>
    <w:p w14:paraId="04F09633" w14:textId="75194778" w:rsidR="000E20B9" w:rsidRDefault="000E20B9" w:rsidP="000E20B9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company_brief</w:t>
      </w:r>
    </w:p>
    <w:p w14:paraId="107ED044" w14:textId="77777777" w:rsidR="00166C78" w:rsidRDefault="00817106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r w:rsidRPr="00817106">
        <w:rPr>
          <w:rFonts w:ascii="Palatino Linotype" w:hAnsi="Palatino Linotype"/>
          <w:sz w:val="20"/>
          <w:szCs w:val="20"/>
        </w:rPr>
        <w:t>test</w:t>
      </w:r>
    </w:p>
    <w:p w14:paraId="16047A36" w14:textId="12CE4828" w:rsidR="00166C78" w:rsidRDefault="00166C78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products_forecasts</w:t>
      </w:r>
    </w:p>
    <w:p w14:paraId="68427742" w14:textId="11CD6A97" w:rsidR="000E20B9" w:rsidRPr="00817106" w:rsidRDefault="000E20B9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r w:rsidRPr="00817106">
        <w:rPr>
          <w:rFonts w:ascii="Palatino Linotype" w:hAnsi="Palatino Linotype"/>
          <w:sz w:val="20"/>
          <w:szCs w:val="20"/>
        </w:rPr>
        <w:br w:type="page"/>
      </w:r>
    </w:p>
    <w:p w14:paraId="5F24E18B" w14:textId="77777777" w:rsidR="009656C4" w:rsidRDefault="009656C4">
      <w:pPr>
        <w:spacing w:after="0"/>
        <w:jc w:val="left"/>
        <w:rPr>
          <w:rFonts w:ascii="Palatino Linotype" w:hAnsi="Palatino Linotype"/>
          <w:sz w:val="20"/>
          <w:szCs w:val="20"/>
        </w:rPr>
      </w:pPr>
    </w:p>
    <w:p w14:paraId="5B922945" w14:textId="77777777" w:rsidR="00C35454" w:rsidRPr="00C35454" w:rsidRDefault="00C35454" w:rsidP="00C35454">
      <w:pPr>
        <w:spacing w:before="60" w:after="60"/>
        <w:rPr>
          <w:rFonts w:ascii="Palatino Linotype" w:hAnsi="Palatino Linotype"/>
          <w:sz w:val="20"/>
          <w:szCs w:val="20"/>
        </w:rPr>
      </w:pPr>
    </w:p>
    <w:p w14:paraId="7021530F" w14:textId="2E7D1AEF" w:rsidR="0077096F" w:rsidRDefault="00996715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Elbi &amp; Elbi of America </w:t>
      </w:r>
      <w:r w:rsidR="0077096F" w:rsidRPr="003C057B">
        <w:rPr>
          <w:rFonts w:ascii="Palatino Linotype" w:hAnsi="Palatino Linotype"/>
          <w:sz w:val="20"/>
          <w:szCs w:val="20"/>
          <w:lang w:val="en-US"/>
        </w:rPr>
        <w:t xml:space="preserve">key financials </w:t>
      </w:r>
    </w:p>
    <w:p w14:paraId="0EDCA2E6" w14:textId="77777777" w:rsidR="00C35454" w:rsidRPr="003C057B" w:rsidRDefault="00C35454" w:rsidP="00C35454">
      <w:pPr>
        <w:pStyle w:val="Title"/>
        <w:ind w:left="720"/>
        <w:jc w:val="left"/>
        <w:rPr>
          <w:rFonts w:ascii="Palatino Linotype" w:hAnsi="Palatino Linotype"/>
          <w:sz w:val="20"/>
          <w:szCs w:val="20"/>
          <w:lang w:val="en-US"/>
        </w:rPr>
      </w:pPr>
    </w:p>
    <w:p w14:paraId="6E0E8593" w14:textId="5C03996B" w:rsidR="00BA2D80" w:rsidRPr="007626C9" w:rsidRDefault="00BA2D80" w:rsidP="007626C9">
      <w:pPr>
        <w:spacing w:after="0"/>
        <w:jc w:val="left"/>
        <w:rPr>
          <w:rFonts w:ascii="Palatino Linotype" w:eastAsia="Calibri" w:hAnsi="Palatino Linotype"/>
          <w:bCs/>
          <w:smallCaps/>
          <w:sz w:val="20"/>
          <w:szCs w:val="20"/>
          <w:lang w:eastAsia="it-IT"/>
        </w:rPr>
      </w:pPr>
    </w:p>
    <w:sectPr w:rsidR="00BA2D80" w:rsidRPr="007626C9" w:rsidSect="0030782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09" w:right="1134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B5337" w14:textId="77777777" w:rsidR="00625F63" w:rsidRDefault="00625F63" w:rsidP="00CE424C">
      <w:pPr>
        <w:spacing w:after="0"/>
      </w:pPr>
      <w:r>
        <w:separator/>
      </w:r>
    </w:p>
  </w:endnote>
  <w:endnote w:type="continuationSeparator" w:id="0">
    <w:p w14:paraId="782D8452" w14:textId="77777777" w:rsidR="00625F63" w:rsidRDefault="00625F63" w:rsidP="00CE4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C53D0" w14:textId="77777777" w:rsidR="00F26E9A" w:rsidRPr="00073657" w:rsidRDefault="00930CE3">
    <w:pPr>
      <w:pStyle w:val="Footer"/>
      <w:jc w:val="right"/>
      <w:rPr>
        <w:rFonts w:ascii="Palatino Linotype" w:hAnsi="Palatino Linotype"/>
      </w:rPr>
    </w:pPr>
    <w:r w:rsidRPr="00073657">
      <w:rPr>
        <w:rFonts w:ascii="Palatino Linotype" w:hAnsi="Palatino Linotype"/>
      </w:rPr>
      <w:fldChar w:fldCharType="begin"/>
    </w:r>
    <w:r w:rsidRPr="00073657">
      <w:rPr>
        <w:rFonts w:ascii="Palatino Linotype" w:hAnsi="Palatino Linotype"/>
      </w:rPr>
      <w:instrText xml:space="preserve"> PAGE   \* MERGEFORMAT </w:instrText>
    </w:r>
    <w:r w:rsidRPr="00073657">
      <w:rPr>
        <w:rFonts w:ascii="Palatino Linotype" w:hAnsi="Palatino Linotype"/>
      </w:rPr>
      <w:fldChar w:fldCharType="separate"/>
    </w:r>
    <w:r w:rsidR="006651E1">
      <w:rPr>
        <w:rFonts w:ascii="Palatino Linotype" w:hAnsi="Palatino Linotype"/>
        <w:noProof/>
      </w:rPr>
      <w:t>2</w:t>
    </w:r>
    <w:r w:rsidRPr="00073657">
      <w:rPr>
        <w:rFonts w:ascii="Palatino Linotype" w:hAnsi="Palatino Linotype"/>
      </w:rPr>
      <w:fldChar w:fldCharType="end"/>
    </w:r>
  </w:p>
  <w:p w14:paraId="3C483146" w14:textId="77777777" w:rsidR="00F26E9A" w:rsidRDefault="00F26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CE960" w14:textId="77777777" w:rsidR="00625F63" w:rsidRDefault="00625F63" w:rsidP="00CE424C">
      <w:pPr>
        <w:spacing w:after="0"/>
      </w:pPr>
      <w:r>
        <w:separator/>
      </w:r>
    </w:p>
  </w:footnote>
  <w:footnote w:type="continuationSeparator" w:id="0">
    <w:p w14:paraId="35985547" w14:textId="77777777" w:rsidR="00625F63" w:rsidRDefault="00625F63" w:rsidP="00CE42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EF28A" w14:textId="08767C94" w:rsidR="001D6E11" w:rsidRDefault="001D6E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ACB7B" w14:textId="4495E526" w:rsidR="00F26E9A" w:rsidRDefault="00371882" w:rsidP="004E721B">
    <w:pPr>
      <w:pStyle w:val="Header"/>
      <w:rPr>
        <w:rFonts w:ascii="Palatino Linotype" w:hAnsi="Palatino Linotype"/>
        <w:smallCaps/>
        <w:sz w:val="24"/>
        <w:lang w:val="it-IT"/>
      </w:rPr>
    </w:pPr>
    <w:r>
      <w:rPr>
        <w:rFonts w:ascii="Palatino Linotype" w:hAnsi="Palatino Linotype"/>
        <w:smallCaps/>
        <w:sz w:val="24"/>
        <w:lang w:val="it-IT"/>
      </w:rPr>
      <w:t>Project Tank</w:t>
    </w:r>
    <w:r w:rsidR="00307823" w:rsidRPr="00307823">
      <w:rPr>
        <w:rFonts w:ascii="Palatino Linotype" w:hAnsi="Palatino Linotype"/>
        <w:smallCaps/>
        <w:sz w:val="24"/>
        <w:lang w:val="it-IT"/>
      </w:rPr>
      <w:ptab w:relativeTo="margin" w:alignment="center" w:leader="none"/>
    </w:r>
    <w:r w:rsidR="005C645C">
      <w:rPr>
        <w:rFonts w:ascii="Palatino Linotype" w:hAnsi="Palatino Linotype"/>
        <w:smallCaps/>
        <w:sz w:val="24"/>
      </w:rPr>
      <w:t xml:space="preserve"> </w:t>
    </w:r>
    <w:r w:rsidR="005C645C">
      <w:rPr>
        <w:rFonts w:ascii="Palatino Linotype" w:hAnsi="Palatino Linotype"/>
        <w:smallCaps/>
        <w:sz w:val="24"/>
      </w:rPr>
      <w:tab/>
    </w:r>
    <w:r w:rsidR="00307823">
      <w:rPr>
        <w:rFonts w:ascii="Palatino Linotype" w:hAnsi="Palatino Linotype"/>
        <w:smallCaps/>
        <w:sz w:val="24"/>
        <w:lang w:val="it-IT"/>
      </w:rPr>
      <w:t xml:space="preserve"> </w:t>
    </w:r>
    <w:r w:rsidR="005C645C">
      <w:rPr>
        <w:rFonts w:ascii="Palatino Linotype" w:hAnsi="Palatino Linotype"/>
        <w:smallCaps/>
        <w:sz w:val="24"/>
        <w:lang w:val="it-IT"/>
      </w:rPr>
      <w:t>June 202</w:t>
    </w:r>
    <w:r w:rsidR="005230E9">
      <w:rPr>
        <w:rFonts w:ascii="Palatino Linotype" w:hAnsi="Palatino Linotype"/>
        <w:smallCaps/>
        <w:sz w:val="24"/>
        <w:lang w:val="it-IT"/>
      </w:rPr>
      <w:t>4</w:t>
    </w:r>
  </w:p>
  <w:p w14:paraId="025D3442" w14:textId="77777777" w:rsidR="00FC74B3" w:rsidRPr="004E721B" w:rsidRDefault="00FC74B3" w:rsidP="004E721B">
    <w:pPr>
      <w:pStyle w:val="Header"/>
      <w:rPr>
        <w:sz w:val="24"/>
        <w:lang w:val="it-I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157A4" w14:textId="05FAFADC" w:rsidR="00EA1A25" w:rsidRPr="00EA1A25" w:rsidRDefault="00307823">
    <w:pPr>
      <w:pStyle w:val="Header"/>
      <w:rPr>
        <w:rFonts w:ascii="Palatino Linotype" w:hAnsi="Palatino Linotype"/>
        <w:smallCaps/>
        <w:sz w:val="24"/>
        <w:lang w:val="it-IT"/>
      </w:rPr>
    </w:pPr>
    <w:r>
      <w:rPr>
        <w:rFonts w:ascii="Palatino Linotype" w:hAnsi="Palatino Linotype"/>
        <w:smallCaps/>
        <w:sz w:val="24"/>
        <w:lang w:val="it-IT"/>
      </w:rPr>
      <w:t>Draft</w:t>
    </w:r>
    <w:r w:rsidRPr="00307823">
      <w:rPr>
        <w:rFonts w:ascii="Palatino Linotype" w:hAnsi="Palatino Linotype"/>
        <w:smallCaps/>
        <w:sz w:val="24"/>
        <w:lang w:val="it-IT"/>
      </w:rPr>
      <w:ptab w:relativeTo="margin" w:alignment="center" w:leader="none"/>
    </w:r>
    <w:r>
      <w:rPr>
        <w:rFonts w:ascii="Palatino Linotype" w:hAnsi="Palatino Linotype"/>
        <w:smallCaps/>
        <w:sz w:val="24"/>
        <w:lang w:val="it-IT"/>
      </w:rPr>
      <w:t>Project Pad</w:t>
    </w:r>
    <w:r w:rsidRPr="00307823">
      <w:rPr>
        <w:rFonts w:ascii="Palatino Linotype" w:hAnsi="Palatino Linotype"/>
        <w:smallCaps/>
        <w:sz w:val="24"/>
        <w:lang w:val="it-IT"/>
      </w:rPr>
      <w:ptab w:relativeTo="margin" w:alignment="right" w:leader="none"/>
    </w:r>
    <w:r>
      <w:rPr>
        <w:rFonts w:ascii="Palatino Linotype" w:hAnsi="Palatino Linotype"/>
        <w:smallCaps/>
        <w:sz w:val="24"/>
        <w:lang w:val="it-IT"/>
      </w:rPr>
      <w:t>December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732C"/>
    <w:multiLevelType w:val="hybridMultilevel"/>
    <w:tmpl w:val="04AA2AF6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B0B95"/>
    <w:multiLevelType w:val="hybridMultilevel"/>
    <w:tmpl w:val="0D92E9C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50AB7"/>
    <w:multiLevelType w:val="hybridMultilevel"/>
    <w:tmpl w:val="420AF59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A5475"/>
    <w:multiLevelType w:val="hybridMultilevel"/>
    <w:tmpl w:val="161239D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7066605">
    <w:abstractNumId w:val="0"/>
  </w:num>
  <w:num w:numId="2" w16cid:durableId="1275479566">
    <w:abstractNumId w:val="3"/>
  </w:num>
  <w:num w:numId="3" w16cid:durableId="673412909">
    <w:abstractNumId w:val="2"/>
  </w:num>
  <w:num w:numId="4" w16cid:durableId="121701370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C36C3A"/>
    <w:rsid w:val="000049A7"/>
    <w:rsid w:val="00014223"/>
    <w:rsid w:val="0002342A"/>
    <w:rsid w:val="00023BB8"/>
    <w:rsid w:val="00023FEF"/>
    <w:rsid w:val="00024004"/>
    <w:rsid w:val="000248A4"/>
    <w:rsid w:val="00030784"/>
    <w:rsid w:val="00032C6F"/>
    <w:rsid w:val="00032E9A"/>
    <w:rsid w:val="00033A57"/>
    <w:rsid w:val="00034EA8"/>
    <w:rsid w:val="00035DFD"/>
    <w:rsid w:val="00037F40"/>
    <w:rsid w:val="000419E3"/>
    <w:rsid w:val="00042079"/>
    <w:rsid w:val="00042C64"/>
    <w:rsid w:val="00044B07"/>
    <w:rsid w:val="00047C21"/>
    <w:rsid w:val="00052E5A"/>
    <w:rsid w:val="00057309"/>
    <w:rsid w:val="00061352"/>
    <w:rsid w:val="00062679"/>
    <w:rsid w:val="00063AEC"/>
    <w:rsid w:val="00063DD9"/>
    <w:rsid w:val="000665F6"/>
    <w:rsid w:val="000671D5"/>
    <w:rsid w:val="00070174"/>
    <w:rsid w:val="00070C8B"/>
    <w:rsid w:val="00071FA6"/>
    <w:rsid w:val="000722AD"/>
    <w:rsid w:val="00073203"/>
    <w:rsid w:val="000740F1"/>
    <w:rsid w:val="00074369"/>
    <w:rsid w:val="00076AA2"/>
    <w:rsid w:val="00077B92"/>
    <w:rsid w:val="0008374E"/>
    <w:rsid w:val="000838DB"/>
    <w:rsid w:val="0008491A"/>
    <w:rsid w:val="00084F18"/>
    <w:rsid w:val="000874C4"/>
    <w:rsid w:val="00092D8C"/>
    <w:rsid w:val="00093729"/>
    <w:rsid w:val="00093D6F"/>
    <w:rsid w:val="00094225"/>
    <w:rsid w:val="00094733"/>
    <w:rsid w:val="000950A6"/>
    <w:rsid w:val="000A0136"/>
    <w:rsid w:val="000A188E"/>
    <w:rsid w:val="000A3555"/>
    <w:rsid w:val="000A379A"/>
    <w:rsid w:val="000A46D4"/>
    <w:rsid w:val="000B1F85"/>
    <w:rsid w:val="000B279C"/>
    <w:rsid w:val="000B48D4"/>
    <w:rsid w:val="000B5755"/>
    <w:rsid w:val="000B72C4"/>
    <w:rsid w:val="000B7F23"/>
    <w:rsid w:val="000C0261"/>
    <w:rsid w:val="000C0878"/>
    <w:rsid w:val="000C0C28"/>
    <w:rsid w:val="000C1B5D"/>
    <w:rsid w:val="000C6AF9"/>
    <w:rsid w:val="000D05DA"/>
    <w:rsid w:val="000D0EDE"/>
    <w:rsid w:val="000D262A"/>
    <w:rsid w:val="000D3ABF"/>
    <w:rsid w:val="000D3F91"/>
    <w:rsid w:val="000D47C5"/>
    <w:rsid w:val="000D4ED4"/>
    <w:rsid w:val="000D621F"/>
    <w:rsid w:val="000D6E5E"/>
    <w:rsid w:val="000E05FD"/>
    <w:rsid w:val="000E0BF9"/>
    <w:rsid w:val="000E20B9"/>
    <w:rsid w:val="000E2471"/>
    <w:rsid w:val="000E3F9B"/>
    <w:rsid w:val="000F277F"/>
    <w:rsid w:val="000F4874"/>
    <w:rsid w:val="000F7680"/>
    <w:rsid w:val="00105461"/>
    <w:rsid w:val="00105DF7"/>
    <w:rsid w:val="00107CB3"/>
    <w:rsid w:val="00107E08"/>
    <w:rsid w:val="00110E6A"/>
    <w:rsid w:val="00114C13"/>
    <w:rsid w:val="00115AD5"/>
    <w:rsid w:val="0011765B"/>
    <w:rsid w:val="00120514"/>
    <w:rsid w:val="0012458D"/>
    <w:rsid w:val="00125720"/>
    <w:rsid w:val="00126361"/>
    <w:rsid w:val="00127575"/>
    <w:rsid w:val="00137190"/>
    <w:rsid w:val="00137948"/>
    <w:rsid w:val="00141DE3"/>
    <w:rsid w:val="00142286"/>
    <w:rsid w:val="00144B19"/>
    <w:rsid w:val="001535F1"/>
    <w:rsid w:val="00154205"/>
    <w:rsid w:val="00155F85"/>
    <w:rsid w:val="0015649D"/>
    <w:rsid w:val="001601C2"/>
    <w:rsid w:val="001617EA"/>
    <w:rsid w:val="001636BB"/>
    <w:rsid w:val="00166C78"/>
    <w:rsid w:val="001728EC"/>
    <w:rsid w:val="001739C9"/>
    <w:rsid w:val="0017773C"/>
    <w:rsid w:val="00183A11"/>
    <w:rsid w:val="00184514"/>
    <w:rsid w:val="001857CA"/>
    <w:rsid w:val="0018593C"/>
    <w:rsid w:val="001949F5"/>
    <w:rsid w:val="00195C18"/>
    <w:rsid w:val="001A3EB3"/>
    <w:rsid w:val="001A406B"/>
    <w:rsid w:val="001A57BF"/>
    <w:rsid w:val="001B1A74"/>
    <w:rsid w:val="001B6F35"/>
    <w:rsid w:val="001C0F1D"/>
    <w:rsid w:val="001C1597"/>
    <w:rsid w:val="001C1A6B"/>
    <w:rsid w:val="001C37D4"/>
    <w:rsid w:val="001C7C91"/>
    <w:rsid w:val="001C7EE6"/>
    <w:rsid w:val="001D258F"/>
    <w:rsid w:val="001D32CB"/>
    <w:rsid w:val="001D48E8"/>
    <w:rsid w:val="001D6E11"/>
    <w:rsid w:val="001E02F0"/>
    <w:rsid w:val="001E0701"/>
    <w:rsid w:val="001E0827"/>
    <w:rsid w:val="001E0DC2"/>
    <w:rsid w:val="001E4FE9"/>
    <w:rsid w:val="001E714A"/>
    <w:rsid w:val="001E7337"/>
    <w:rsid w:val="001F06D3"/>
    <w:rsid w:val="001F0B84"/>
    <w:rsid w:val="001F1154"/>
    <w:rsid w:val="001F4D0A"/>
    <w:rsid w:val="0020411F"/>
    <w:rsid w:val="0020576C"/>
    <w:rsid w:val="00214EE3"/>
    <w:rsid w:val="002171D9"/>
    <w:rsid w:val="002201A4"/>
    <w:rsid w:val="00220835"/>
    <w:rsid w:val="00221215"/>
    <w:rsid w:val="002212FC"/>
    <w:rsid w:val="00223233"/>
    <w:rsid w:val="002273A9"/>
    <w:rsid w:val="00235C04"/>
    <w:rsid w:val="00237D35"/>
    <w:rsid w:val="00241626"/>
    <w:rsid w:val="00247191"/>
    <w:rsid w:val="00250008"/>
    <w:rsid w:val="002533D4"/>
    <w:rsid w:val="00256DCC"/>
    <w:rsid w:val="00261ACC"/>
    <w:rsid w:val="0026360E"/>
    <w:rsid w:val="00266125"/>
    <w:rsid w:val="00266870"/>
    <w:rsid w:val="00270DFE"/>
    <w:rsid w:val="00271211"/>
    <w:rsid w:val="00271B3E"/>
    <w:rsid w:val="002726CE"/>
    <w:rsid w:val="00286285"/>
    <w:rsid w:val="00287A44"/>
    <w:rsid w:val="002911C4"/>
    <w:rsid w:val="002911D4"/>
    <w:rsid w:val="00294043"/>
    <w:rsid w:val="002A0335"/>
    <w:rsid w:val="002A191A"/>
    <w:rsid w:val="002A203C"/>
    <w:rsid w:val="002A264C"/>
    <w:rsid w:val="002A2A29"/>
    <w:rsid w:val="002A5D18"/>
    <w:rsid w:val="002A6B75"/>
    <w:rsid w:val="002A7DE2"/>
    <w:rsid w:val="002B15CD"/>
    <w:rsid w:val="002B24FA"/>
    <w:rsid w:val="002B2681"/>
    <w:rsid w:val="002B326B"/>
    <w:rsid w:val="002B34B3"/>
    <w:rsid w:val="002B3EB1"/>
    <w:rsid w:val="002B5DE9"/>
    <w:rsid w:val="002B72BD"/>
    <w:rsid w:val="002C03A2"/>
    <w:rsid w:val="002C28D9"/>
    <w:rsid w:val="002C5C30"/>
    <w:rsid w:val="002C606F"/>
    <w:rsid w:val="002C69EC"/>
    <w:rsid w:val="002C7EF0"/>
    <w:rsid w:val="002D2FFF"/>
    <w:rsid w:val="002D6807"/>
    <w:rsid w:val="002E33C1"/>
    <w:rsid w:val="002E4AB4"/>
    <w:rsid w:val="002E6F74"/>
    <w:rsid w:val="002F365B"/>
    <w:rsid w:val="002F40DC"/>
    <w:rsid w:val="002F42DB"/>
    <w:rsid w:val="002F60F4"/>
    <w:rsid w:val="00301E13"/>
    <w:rsid w:val="00303852"/>
    <w:rsid w:val="003063CF"/>
    <w:rsid w:val="00307823"/>
    <w:rsid w:val="003107A6"/>
    <w:rsid w:val="003119DD"/>
    <w:rsid w:val="00311BDC"/>
    <w:rsid w:val="0031322A"/>
    <w:rsid w:val="003217A5"/>
    <w:rsid w:val="003222D2"/>
    <w:rsid w:val="00324B6B"/>
    <w:rsid w:val="00330AEF"/>
    <w:rsid w:val="0033283F"/>
    <w:rsid w:val="00332DD0"/>
    <w:rsid w:val="00334CD9"/>
    <w:rsid w:val="00336481"/>
    <w:rsid w:val="00342FC7"/>
    <w:rsid w:val="00343F00"/>
    <w:rsid w:val="003456B5"/>
    <w:rsid w:val="00346E85"/>
    <w:rsid w:val="0034762C"/>
    <w:rsid w:val="0035167B"/>
    <w:rsid w:val="003550B5"/>
    <w:rsid w:val="003554B3"/>
    <w:rsid w:val="003604F7"/>
    <w:rsid w:val="003606E0"/>
    <w:rsid w:val="00361B0B"/>
    <w:rsid w:val="0036344F"/>
    <w:rsid w:val="00370EE8"/>
    <w:rsid w:val="00371882"/>
    <w:rsid w:val="0037253D"/>
    <w:rsid w:val="0037510C"/>
    <w:rsid w:val="003753F6"/>
    <w:rsid w:val="003763C2"/>
    <w:rsid w:val="00376CCB"/>
    <w:rsid w:val="00377D92"/>
    <w:rsid w:val="00382A72"/>
    <w:rsid w:val="00382DF4"/>
    <w:rsid w:val="00383FDE"/>
    <w:rsid w:val="003863F9"/>
    <w:rsid w:val="00390457"/>
    <w:rsid w:val="00392721"/>
    <w:rsid w:val="003A15FE"/>
    <w:rsid w:val="003A1799"/>
    <w:rsid w:val="003A39CE"/>
    <w:rsid w:val="003A782D"/>
    <w:rsid w:val="003B18E7"/>
    <w:rsid w:val="003B1D22"/>
    <w:rsid w:val="003B7009"/>
    <w:rsid w:val="003C057B"/>
    <w:rsid w:val="003C2346"/>
    <w:rsid w:val="003C68CD"/>
    <w:rsid w:val="003C6E04"/>
    <w:rsid w:val="003C745F"/>
    <w:rsid w:val="003C7EAA"/>
    <w:rsid w:val="003D13F5"/>
    <w:rsid w:val="003D18BB"/>
    <w:rsid w:val="003D3319"/>
    <w:rsid w:val="003D38A6"/>
    <w:rsid w:val="003D7226"/>
    <w:rsid w:val="003E0064"/>
    <w:rsid w:val="003E391A"/>
    <w:rsid w:val="003E5926"/>
    <w:rsid w:val="003E63E7"/>
    <w:rsid w:val="003F0988"/>
    <w:rsid w:val="003F0DD4"/>
    <w:rsid w:val="003F0F15"/>
    <w:rsid w:val="003F3D18"/>
    <w:rsid w:val="003F6E9A"/>
    <w:rsid w:val="004008B8"/>
    <w:rsid w:val="00402BD8"/>
    <w:rsid w:val="00404C6D"/>
    <w:rsid w:val="004056F8"/>
    <w:rsid w:val="00407003"/>
    <w:rsid w:val="004072EB"/>
    <w:rsid w:val="004108C4"/>
    <w:rsid w:val="00411D19"/>
    <w:rsid w:val="00415620"/>
    <w:rsid w:val="00416545"/>
    <w:rsid w:val="00423DA3"/>
    <w:rsid w:val="004271DB"/>
    <w:rsid w:val="00430BF2"/>
    <w:rsid w:val="0043466D"/>
    <w:rsid w:val="00442D51"/>
    <w:rsid w:val="0044388F"/>
    <w:rsid w:val="00444036"/>
    <w:rsid w:val="00445EF9"/>
    <w:rsid w:val="004466DC"/>
    <w:rsid w:val="00450F8E"/>
    <w:rsid w:val="004513DE"/>
    <w:rsid w:val="004613BF"/>
    <w:rsid w:val="00464150"/>
    <w:rsid w:val="00465203"/>
    <w:rsid w:val="004663C3"/>
    <w:rsid w:val="00477893"/>
    <w:rsid w:val="00483C80"/>
    <w:rsid w:val="004844A2"/>
    <w:rsid w:val="0048530E"/>
    <w:rsid w:val="0048622C"/>
    <w:rsid w:val="00486E1F"/>
    <w:rsid w:val="00487E11"/>
    <w:rsid w:val="004A157F"/>
    <w:rsid w:val="004A15BD"/>
    <w:rsid w:val="004A349D"/>
    <w:rsid w:val="004A5386"/>
    <w:rsid w:val="004A63F4"/>
    <w:rsid w:val="004B01BF"/>
    <w:rsid w:val="004B1CC4"/>
    <w:rsid w:val="004B2A4F"/>
    <w:rsid w:val="004B55FF"/>
    <w:rsid w:val="004B7394"/>
    <w:rsid w:val="004C000B"/>
    <w:rsid w:val="004C0C4B"/>
    <w:rsid w:val="004C2A48"/>
    <w:rsid w:val="004C3173"/>
    <w:rsid w:val="004D1F64"/>
    <w:rsid w:val="004D5100"/>
    <w:rsid w:val="004D5A8A"/>
    <w:rsid w:val="004D6A4E"/>
    <w:rsid w:val="004E1CBA"/>
    <w:rsid w:val="004E26E9"/>
    <w:rsid w:val="004E4D89"/>
    <w:rsid w:val="004E6D0C"/>
    <w:rsid w:val="004E721B"/>
    <w:rsid w:val="004E7FB9"/>
    <w:rsid w:val="004F298E"/>
    <w:rsid w:val="004F4FBC"/>
    <w:rsid w:val="004F617D"/>
    <w:rsid w:val="004F7ACF"/>
    <w:rsid w:val="004F7C04"/>
    <w:rsid w:val="00505AFE"/>
    <w:rsid w:val="00506AC9"/>
    <w:rsid w:val="00512C4C"/>
    <w:rsid w:val="00513F8F"/>
    <w:rsid w:val="00514C82"/>
    <w:rsid w:val="005155A5"/>
    <w:rsid w:val="00515731"/>
    <w:rsid w:val="005202FB"/>
    <w:rsid w:val="00520B81"/>
    <w:rsid w:val="005230E9"/>
    <w:rsid w:val="00530512"/>
    <w:rsid w:val="005360F4"/>
    <w:rsid w:val="0054024F"/>
    <w:rsid w:val="00541CCB"/>
    <w:rsid w:val="0054376D"/>
    <w:rsid w:val="00544BCB"/>
    <w:rsid w:val="005464C0"/>
    <w:rsid w:val="00546AB1"/>
    <w:rsid w:val="00546C92"/>
    <w:rsid w:val="0055064C"/>
    <w:rsid w:val="0055269B"/>
    <w:rsid w:val="0055411C"/>
    <w:rsid w:val="00555493"/>
    <w:rsid w:val="00560854"/>
    <w:rsid w:val="005626F6"/>
    <w:rsid w:val="0056590B"/>
    <w:rsid w:val="00566B78"/>
    <w:rsid w:val="00570559"/>
    <w:rsid w:val="00573A38"/>
    <w:rsid w:val="00575C0C"/>
    <w:rsid w:val="00577751"/>
    <w:rsid w:val="00580441"/>
    <w:rsid w:val="00581252"/>
    <w:rsid w:val="00581D26"/>
    <w:rsid w:val="00584C7A"/>
    <w:rsid w:val="005858B5"/>
    <w:rsid w:val="0058701F"/>
    <w:rsid w:val="00592AA0"/>
    <w:rsid w:val="0059323B"/>
    <w:rsid w:val="00596088"/>
    <w:rsid w:val="00597DE7"/>
    <w:rsid w:val="005A064C"/>
    <w:rsid w:val="005A0B8D"/>
    <w:rsid w:val="005B1D19"/>
    <w:rsid w:val="005B7121"/>
    <w:rsid w:val="005B79BB"/>
    <w:rsid w:val="005C12D8"/>
    <w:rsid w:val="005C13F0"/>
    <w:rsid w:val="005C2872"/>
    <w:rsid w:val="005C4C20"/>
    <w:rsid w:val="005C4E39"/>
    <w:rsid w:val="005C6452"/>
    <w:rsid w:val="005C645C"/>
    <w:rsid w:val="005C6C69"/>
    <w:rsid w:val="005D2914"/>
    <w:rsid w:val="005E7EA8"/>
    <w:rsid w:val="005F03C1"/>
    <w:rsid w:val="005F0F97"/>
    <w:rsid w:val="005F2CEE"/>
    <w:rsid w:val="005F3C64"/>
    <w:rsid w:val="0060076B"/>
    <w:rsid w:val="006044B3"/>
    <w:rsid w:val="006102EA"/>
    <w:rsid w:val="0061365F"/>
    <w:rsid w:val="00620790"/>
    <w:rsid w:val="00624C04"/>
    <w:rsid w:val="0062546C"/>
    <w:rsid w:val="00625F63"/>
    <w:rsid w:val="00627410"/>
    <w:rsid w:val="00632D4E"/>
    <w:rsid w:val="0063332E"/>
    <w:rsid w:val="00634DCB"/>
    <w:rsid w:val="006355D4"/>
    <w:rsid w:val="00637348"/>
    <w:rsid w:val="00641DAD"/>
    <w:rsid w:val="0064335E"/>
    <w:rsid w:val="006444D9"/>
    <w:rsid w:val="00644A20"/>
    <w:rsid w:val="00647005"/>
    <w:rsid w:val="0065345D"/>
    <w:rsid w:val="006568F7"/>
    <w:rsid w:val="00657591"/>
    <w:rsid w:val="0066314F"/>
    <w:rsid w:val="006651E1"/>
    <w:rsid w:val="00667EC5"/>
    <w:rsid w:val="0067016F"/>
    <w:rsid w:val="00670CD7"/>
    <w:rsid w:val="006726FF"/>
    <w:rsid w:val="0067489E"/>
    <w:rsid w:val="00674E23"/>
    <w:rsid w:val="00675380"/>
    <w:rsid w:val="00676BC9"/>
    <w:rsid w:val="00680909"/>
    <w:rsid w:val="00683B62"/>
    <w:rsid w:val="006913AF"/>
    <w:rsid w:val="00691418"/>
    <w:rsid w:val="0069205B"/>
    <w:rsid w:val="00693F4C"/>
    <w:rsid w:val="00694424"/>
    <w:rsid w:val="00697BD9"/>
    <w:rsid w:val="006A39AF"/>
    <w:rsid w:val="006B33AD"/>
    <w:rsid w:val="006B4770"/>
    <w:rsid w:val="006B56E7"/>
    <w:rsid w:val="006C1329"/>
    <w:rsid w:val="006C34A4"/>
    <w:rsid w:val="006C3AFF"/>
    <w:rsid w:val="006C6AA5"/>
    <w:rsid w:val="006D0D4C"/>
    <w:rsid w:val="006D18A7"/>
    <w:rsid w:val="006D2053"/>
    <w:rsid w:val="006D5A2D"/>
    <w:rsid w:val="006E4D06"/>
    <w:rsid w:val="006E5CAE"/>
    <w:rsid w:val="006E6241"/>
    <w:rsid w:val="006F107A"/>
    <w:rsid w:val="006F34E6"/>
    <w:rsid w:val="006F6DA2"/>
    <w:rsid w:val="006F75A2"/>
    <w:rsid w:val="00702185"/>
    <w:rsid w:val="00703CD7"/>
    <w:rsid w:val="00705EDE"/>
    <w:rsid w:val="00707203"/>
    <w:rsid w:val="00710E4D"/>
    <w:rsid w:val="007115E9"/>
    <w:rsid w:val="00711EA0"/>
    <w:rsid w:val="0071332E"/>
    <w:rsid w:val="00713F99"/>
    <w:rsid w:val="007158A3"/>
    <w:rsid w:val="00715E52"/>
    <w:rsid w:val="007175F1"/>
    <w:rsid w:val="00721C21"/>
    <w:rsid w:val="00722AA3"/>
    <w:rsid w:val="00724BE5"/>
    <w:rsid w:val="00732544"/>
    <w:rsid w:val="00732CE9"/>
    <w:rsid w:val="00732CEE"/>
    <w:rsid w:val="00733B7C"/>
    <w:rsid w:val="00733E73"/>
    <w:rsid w:val="00733FA7"/>
    <w:rsid w:val="00735F04"/>
    <w:rsid w:val="007361EF"/>
    <w:rsid w:val="00736A71"/>
    <w:rsid w:val="00740430"/>
    <w:rsid w:val="007444FB"/>
    <w:rsid w:val="0075036B"/>
    <w:rsid w:val="007544E1"/>
    <w:rsid w:val="00756309"/>
    <w:rsid w:val="007572A2"/>
    <w:rsid w:val="007626C9"/>
    <w:rsid w:val="00764F73"/>
    <w:rsid w:val="00766683"/>
    <w:rsid w:val="007674AF"/>
    <w:rsid w:val="00767D94"/>
    <w:rsid w:val="0077096F"/>
    <w:rsid w:val="00777349"/>
    <w:rsid w:val="00777BA4"/>
    <w:rsid w:val="00781CAF"/>
    <w:rsid w:val="007847EA"/>
    <w:rsid w:val="0078648E"/>
    <w:rsid w:val="0078652D"/>
    <w:rsid w:val="00786626"/>
    <w:rsid w:val="00786D5A"/>
    <w:rsid w:val="007906B3"/>
    <w:rsid w:val="00791376"/>
    <w:rsid w:val="00791E7F"/>
    <w:rsid w:val="00792D1E"/>
    <w:rsid w:val="007937F9"/>
    <w:rsid w:val="0079429E"/>
    <w:rsid w:val="0079629E"/>
    <w:rsid w:val="00796EFA"/>
    <w:rsid w:val="00797AE9"/>
    <w:rsid w:val="007A0BC7"/>
    <w:rsid w:val="007A2F27"/>
    <w:rsid w:val="007A43AE"/>
    <w:rsid w:val="007A7C56"/>
    <w:rsid w:val="007B5B57"/>
    <w:rsid w:val="007B694D"/>
    <w:rsid w:val="007C33C7"/>
    <w:rsid w:val="007D0DFE"/>
    <w:rsid w:val="007D14F9"/>
    <w:rsid w:val="007D2B5B"/>
    <w:rsid w:val="007D4E05"/>
    <w:rsid w:val="007D5ED0"/>
    <w:rsid w:val="007D690D"/>
    <w:rsid w:val="007D7478"/>
    <w:rsid w:val="007E1778"/>
    <w:rsid w:val="007E23C5"/>
    <w:rsid w:val="007E6247"/>
    <w:rsid w:val="007F3633"/>
    <w:rsid w:val="007F40E0"/>
    <w:rsid w:val="00803FD1"/>
    <w:rsid w:val="0080446A"/>
    <w:rsid w:val="008063D5"/>
    <w:rsid w:val="008066B2"/>
    <w:rsid w:val="00811D4B"/>
    <w:rsid w:val="00811EA9"/>
    <w:rsid w:val="00817106"/>
    <w:rsid w:val="008173BC"/>
    <w:rsid w:val="008177BE"/>
    <w:rsid w:val="00820959"/>
    <w:rsid w:val="00825C28"/>
    <w:rsid w:val="00826C12"/>
    <w:rsid w:val="0083012B"/>
    <w:rsid w:val="00830304"/>
    <w:rsid w:val="00831140"/>
    <w:rsid w:val="00834D96"/>
    <w:rsid w:val="008357EB"/>
    <w:rsid w:val="008401D1"/>
    <w:rsid w:val="00840781"/>
    <w:rsid w:val="00842D81"/>
    <w:rsid w:val="0084312F"/>
    <w:rsid w:val="00843151"/>
    <w:rsid w:val="00843AC9"/>
    <w:rsid w:val="00850834"/>
    <w:rsid w:val="00851494"/>
    <w:rsid w:val="008546AC"/>
    <w:rsid w:val="00861988"/>
    <w:rsid w:val="00862310"/>
    <w:rsid w:val="0086449E"/>
    <w:rsid w:val="008645E3"/>
    <w:rsid w:val="00865755"/>
    <w:rsid w:val="00872B85"/>
    <w:rsid w:val="00876329"/>
    <w:rsid w:val="008766DE"/>
    <w:rsid w:val="0087672A"/>
    <w:rsid w:val="00885287"/>
    <w:rsid w:val="00886410"/>
    <w:rsid w:val="00893F22"/>
    <w:rsid w:val="00896D93"/>
    <w:rsid w:val="008A0831"/>
    <w:rsid w:val="008A4BC0"/>
    <w:rsid w:val="008A5F3F"/>
    <w:rsid w:val="008A6FDC"/>
    <w:rsid w:val="008A74A5"/>
    <w:rsid w:val="008B2EB9"/>
    <w:rsid w:val="008B7EDA"/>
    <w:rsid w:val="008C10D0"/>
    <w:rsid w:val="008C2F90"/>
    <w:rsid w:val="008C342E"/>
    <w:rsid w:val="008C3F2B"/>
    <w:rsid w:val="008C6FE3"/>
    <w:rsid w:val="008D0E4F"/>
    <w:rsid w:val="008D1624"/>
    <w:rsid w:val="008D4180"/>
    <w:rsid w:val="008D45FA"/>
    <w:rsid w:val="008D6A79"/>
    <w:rsid w:val="008E06E2"/>
    <w:rsid w:val="008E0FC5"/>
    <w:rsid w:val="008E210C"/>
    <w:rsid w:val="008E2169"/>
    <w:rsid w:val="008E5192"/>
    <w:rsid w:val="008E7326"/>
    <w:rsid w:val="008F4F2F"/>
    <w:rsid w:val="008F6D91"/>
    <w:rsid w:val="008F7132"/>
    <w:rsid w:val="008F759E"/>
    <w:rsid w:val="009005D3"/>
    <w:rsid w:val="00901900"/>
    <w:rsid w:val="009034D7"/>
    <w:rsid w:val="0090482A"/>
    <w:rsid w:val="0091071A"/>
    <w:rsid w:val="00912E2C"/>
    <w:rsid w:val="009145B2"/>
    <w:rsid w:val="0091512C"/>
    <w:rsid w:val="00915822"/>
    <w:rsid w:val="0092347A"/>
    <w:rsid w:val="0092752D"/>
    <w:rsid w:val="00927705"/>
    <w:rsid w:val="00930CE3"/>
    <w:rsid w:val="009331BF"/>
    <w:rsid w:val="009337C5"/>
    <w:rsid w:val="00934665"/>
    <w:rsid w:val="00935134"/>
    <w:rsid w:val="00936FF4"/>
    <w:rsid w:val="00942E0D"/>
    <w:rsid w:val="00944381"/>
    <w:rsid w:val="00944C27"/>
    <w:rsid w:val="00946D14"/>
    <w:rsid w:val="009470BE"/>
    <w:rsid w:val="009501E5"/>
    <w:rsid w:val="00950208"/>
    <w:rsid w:val="00950DA8"/>
    <w:rsid w:val="00950FB6"/>
    <w:rsid w:val="00951C0F"/>
    <w:rsid w:val="00952415"/>
    <w:rsid w:val="00952F68"/>
    <w:rsid w:val="009568EF"/>
    <w:rsid w:val="009574A8"/>
    <w:rsid w:val="009647BB"/>
    <w:rsid w:val="009656C4"/>
    <w:rsid w:val="00971498"/>
    <w:rsid w:val="00971AD2"/>
    <w:rsid w:val="00972558"/>
    <w:rsid w:val="00976361"/>
    <w:rsid w:val="0097707A"/>
    <w:rsid w:val="00980E4B"/>
    <w:rsid w:val="00983AF3"/>
    <w:rsid w:val="00984548"/>
    <w:rsid w:val="00985B35"/>
    <w:rsid w:val="00986B90"/>
    <w:rsid w:val="00990522"/>
    <w:rsid w:val="00993581"/>
    <w:rsid w:val="00996715"/>
    <w:rsid w:val="009A1AD5"/>
    <w:rsid w:val="009A309D"/>
    <w:rsid w:val="009A5616"/>
    <w:rsid w:val="009A76F9"/>
    <w:rsid w:val="009B0C89"/>
    <w:rsid w:val="009B5CE3"/>
    <w:rsid w:val="009B78EF"/>
    <w:rsid w:val="009C1072"/>
    <w:rsid w:val="009C22EA"/>
    <w:rsid w:val="009C3F17"/>
    <w:rsid w:val="009C4F93"/>
    <w:rsid w:val="009C5F26"/>
    <w:rsid w:val="009C639E"/>
    <w:rsid w:val="009D1243"/>
    <w:rsid w:val="009D627D"/>
    <w:rsid w:val="009D6C9C"/>
    <w:rsid w:val="009D6DCE"/>
    <w:rsid w:val="009E1E5F"/>
    <w:rsid w:val="009E62AC"/>
    <w:rsid w:val="009F2EE2"/>
    <w:rsid w:val="009F313C"/>
    <w:rsid w:val="009F52A9"/>
    <w:rsid w:val="00A003E0"/>
    <w:rsid w:val="00A05631"/>
    <w:rsid w:val="00A11A0D"/>
    <w:rsid w:val="00A1250F"/>
    <w:rsid w:val="00A13140"/>
    <w:rsid w:val="00A14EA2"/>
    <w:rsid w:val="00A16DA1"/>
    <w:rsid w:val="00A2061A"/>
    <w:rsid w:val="00A21340"/>
    <w:rsid w:val="00A217A3"/>
    <w:rsid w:val="00A21E6B"/>
    <w:rsid w:val="00A23116"/>
    <w:rsid w:val="00A237B6"/>
    <w:rsid w:val="00A23C92"/>
    <w:rsid w:val="00A24A7C"/>
    <w:rsid w:val="00A256A5"/>
    <w:rsid w:val="00A272B0"/>
    <w:rsid w:val="00A3134C"/>
    <w:rsid w:val="00A3458C"/>
    <w:rsid w:val="00A34E7E"/>
    <w:rsid w:val="00A36A4C"/>
    <w:rsid w:val="00A40FF8"/>
    <w:rsid w:val="00A42B4C"/>
    <w:rsid w:val="00A435DC"/>
    <w:rsid w:val="00A46C90"/>
    <w:rsid w:val="00A55355"/>
    <w:rsid w:val="00A60D69"/>
    <w:rsid w:val="00A60FCE"/>
    <w:rsid w:val="00A723ED"/>
    <w:rsid w:val="00A75710"/>
    <w:rsid w:val="00A76C4B"/>
    <w:rsid w:val="00A80282"/>
    <w:rsid w:val="00A85532"/>
    <w:rsid w:val="00A85A73"/>
    <w:rsid w:val="00A85B66"/>
    <w:rsid w:val="00A87A2E"/>
    <w:rsid w:val="00A926D6"/>
    <w:rsid w:val="00A94060"/>
    <w:rsid w:val="00AA0F81"/>
    <w:rsid w:val="00AA23A1"/>
    <w:rsid w:val="00AA45BB"/>
    <w:rsid w:val="00AA55B1"/>
    <w:rsid w:val="00AB50BC"/>
    <w:rsid w:val="00AB56A9"/>
    <w:rsid w:val="00AB6D8F"/>
    <w:rsid w:val="00AC69E0"/>
    <w:rsid w:val="00AD11F1"/>
    <w:rsid w:val="00AD18FB"/>
    <w:rsid w:val="00AD5BA7"/>
    <w:rsid w:val="00AD6629"/>
    <w:rsid w:val="00AD68B9"/>
    <w:rsid w:val="00AD6F65"/>
    <w:rsid w:val="00AE18C9"/>
    <w:rsid w:val="00AE38FB"/>
    <w:rsid w:val="00AE6CDF"/>
    <w:rsid w:val="00AF019B"/>
    <w:rsid w:val="00AF0D24"/>
    <w:rsid w:val="00AF3E58"/>
    <w:rsid w:val="00AF410F"/>
    <w:rsid w:val="00AF6180"/>
    <w:rsid w:val="00AF6B18"/>
    <w:rsid w:val="00AF6E4D"/>
    <w:rsid w:val="00B013DA"/>
    <w:rsid w:val="00B02E98"/>
    <w:rsid w:val="00B065C6"/>
    <w:rsid w:val="00B07726"/>
    <w:rsid w:val="00B13675"/>
    <w:rsid w:val="00B16286"/>
    <w:rsid w:val="00B1764B"/>
    <w:rsid w:val="00B22A9A"/>
    <w:rsid w:val="00B2348F"/>
    <w:rsid w:val="00B25316"/>
    <w:rsid w:val="00B25E7A"/>
    <w:rsid w:val="00B33EDF"/>
    <w:rsid w:val="00B34BB5"/>
    <w:rsid w:val="00B4066D"/>
    <w:rsid w:val="00B41548"/>
    <w:rsid w:val="00B43F3F"/>
    <w:rsid w:val="00B561A5"/>
    <w:rsid w:val="00B57F00"/>
    <w:rsid w:val="00B6144F"/>
    <w:rsid w:val="00B645FB"/>
    <w:rsid w:val="00B66B44"/>
    <w:rsid w:val="00B701A3"/>
    <w:rsid w:val="00B7422F"/>
    <w:rsid w:val="00B75F59"/>
    <w:rsid w:val="00B76384"/>
    <w:rsid w:val="00B76920"/>
    <w:rsid w:val="00B81308"/>
    <w:rsid w:val="00B82844"/>
    <w:rsid w:val="00B83E07"/>
    <w:rsid w:val="00B86CA7"/>
    <w:rsid w:val="00B905A0"/>
    <w:rsid w:val="00B94692"/>
    <w:rsid w:val="00B94CBE"/>
    <w:rsid w:val="00B965D5"/>
    <w:rsid w:val="00BA0D48"/>
    <w:rsid w:val="00BA0FBD"/>
    <w:rsid w:val="00BA2D80"/>
    <w:rsid w:val="00BA38BB"/>
    <w:rsid w:val="00BA3D0F"/>
    <w:rsid w:val="00BA41DB"/>
    <w:rsid w:val="00BA437C"/>
    <w:rsid w:val="00BB4FD8"/>
    <w:rsid w:val="00BB51C3"/>
    <w:rsid w:val="00BC2E2A"/>
    <w:rsid w:val="00BC32D9"/>
    <w:rsid w:val="00BC5367"/>
    <w:rsid w:val="00BC5529"/>
    <w:rsid w:val="00BD2444"/>
    <w:rsid w:val="00BD3F8A"/>
    <w:rsid w:val="00BD5D03"/>
    <w:rsid w:val="00BE1863"/>
    <w:rsid w:val="00BE44BA"/>
    <w:rsid w:val="00BE4B34"/>
    <w:rsid w:val="00BE57C7"/>
    <w:rsid w:val="00BE7D5F"/>
    <w:rsid w:val="00BF1ADC"/>
    <w:rsid w:val="00BF5021"/>
    <w:rsid w:val="00C05D21"/>
    <w:rsid w:val="00C0657C"/>
    <w:rsid w:val="00C074F2"/>
    <w:rsid w:val="00C14F3E"/>
    <w:rsid w:val="00C1564D"/>
    <w:rsid w:val="00C15775"/>
    <w:rsid w:val="00C15D36"/>
    <w:rsid w:val="00C15E94"/>
    <w:rsid w:val="00C21810"/>
    <w:rsid w:val="00C22927"/>
    <w:rsid w:val="00C271A5"/>
    <w:rsid w:val="00C27E43"/>
    <w:rsid w:val="00C30FFC"/>
    <w:rsid w:val="00C33DA3"/>
    <w:rsid w:val="00C34BC5"/>
    <w:rsid w:val="00C35454"/>
    <w:rsid w:val="00C35F5A"/>
    <w:rsid w:val="00C36B34"/>
    <w:rsid w:val="00C36C3A"/>
    <w:rsid w:val="00C37303"/>
    <w:rsid w:val="00C44934"/>
    <w:rsid w:val="00C44A6D"/>
    <w:rsid w:val="00C55600"/>
    <w:rsid w:val="00C5568D"/>
    <w:rsid w:val="00C55FE5"/>
    <w:rsid w:val="00C572C6"/>
    <w:rsid w:val="00C6146B"/>
    <w:rsid w:val="00C62284"/>
    <w:rsid w:val="00C632D7"/>
    <w:rsid w:val="00C6676F"/>
    <w:rsid w:val="00C67D8E"/>
    <w:rsid w:val="00C74891"/>
    <w:rsid w:val="00C74EB2"/>
    <w:rsid w:val="00C74FE9"/>
    <w:rsid w:val="00C80B9B"/>
    <w:rsid w:val="00C8117B"/>
    <w:rsid w:val="00C82253"/>
    <w:rsid w:val="00C827E9"/>
    <w:rsid w:val="00C83591"/>
    <w:rsid w:val="00C85094"/>
    <w:rsid w:val="00C85A9C"/>
    <w:rsid w:val="00C87BBF"/>
    <w:rsid w:val="00C92AD3"/>
    <w:rsid w:val="00C92C64"/>
    <w:rsid w:val="00C968B5"/>
    <w:rsid w:val="00CA3CDF"/>
    <w:rsid w:val="00CA3D00"/>
    <w:rsid w:val="00CA431E"/>
    <w:rsid w:val="00CA6B41"/>
    <w:rsid w:val="00CB07C8"/>
    <w:rsid w:val="00CB2414"/>
    <w:rsid w:val="00CB2E44"/>
    <w:rsid w:val="00CB37A2"/>
    <w:rsid w:val="00CB3D55"/>
    <w:rsid w:val="00CB5A54"/>
    <w:rsid w:val="00CB7702"/>
    <w:rsid w:val="00CC1B0C"/>
    <w:rsid w:val="00CC25DC"/>
    <w:rsid w:val="00CC3E5B"/>
    <w:rsid w:val="00CC5509"/>
    <w:rsid w:val="00CD0176"/>
    <w:rsid w:val="00CD0FB7"/>
    <w:rsid w:val="00CD3FB2"/>
    <w:rsid w:val="00CD4FD8"/>
    <w:rsid w:val="00CE20AA"/>
    <w:rsid w:val="00CE34FD"/>
    <w:rsid w:val="00CE3CCE"/>
    <w:rsid w:val="00CE408C"/>
    <w:rsid w:val="00CE424C"/>
    <w:rsid w:val="00CE5824"/>
    <w:rsid w:val="00CF085F"/>
    <w:rsid w:val="00CF18CD"/>
    <w:rsid w:val="00CF3510"/>
    <w:rsid w:val="00CF54FD"/>
    <w:rsid w:val="00CF7574"/>
    <w:rsid w:val="00D00841"/>
    <w:rsid w:val="00D00B06"/>
    <w:rsid w:val="00D05306"/>
    <w:rsid w:val="00D1210C"/>
    <w:rsid w:val="00D12278"/>
    <w:rsid w:val="00D1313B"/>
    <w:rsid w:val="00D14C7F"/>
    <w:rsid w:val="00D16A56"/>
    <w:rsid w:val="00D17F19"/>
    <w:rsid w:val="00D21386"/>
    <w:rsid w:val="00D213BE"/>
    <w:rsid w:val="00D23779"/>
    <w:rsid w:val="00D3010A"/>
    <w:rsid w:val="00D33AA0"/>
    <w:rsid w:val="00D359B0"/>
    <w:rsid w:val="00D35B8A"/>
    <w:rsid w:val="00D40345"/>
    <w:rsid w:val="00D40FBC"/>
    <w:rsid w:val="00D42E54"/>
    <w:rsid w:val="00D4675E"/>
    <w:rsid w:val="00D515B2"/>
    <w:rsid w:val="00D52F09"/>
    <w:rsid w:val="00D57415"/>
    <w:rsid w:val="00D70F56"/>
    <w:rsid w:val="00D7160D"/>
    <w:rsid w:val="00D7196E"/>
    <w:rsid w:val="00D71D14"/>
    <w:rsid w:val="00D73E8D"/>
    <w:rsid w:val="00D74FEA"/>
    <w:rsid w:val="00D75780"/>
    <w:rsid w:val="00D80D93"/>
    <w:rsid w:val="00D81871"/>
    <w:rsid w:val="00D81E1F"/>
    <w:rsid w:val="00D84CE1"/>
    <w:rsid w:val="00D86C01"/>
    <w:rsid w:val="00D9536E"/>
    <w:rsid w:val="00DA0CF4"/>
    <w:rsid w:val="00DA3859"/>
    <w:rsid w:val="00DA5539"/>
    <w:rsid w:val="00DA675D"/>
    <w:rsid w:val="00DA7A08"/>
    <w:rsid w:val="00DB1C1A"/>
    <w:rsid w:val="00DB2353"/>
    <w:rsid w:val="00DB2B0F"/>
    <w:rsid w:val="00DB407C"/>
    <w:rsid w:val="00DB54C0"/>
    <w:rsid w:val="00DB6971"/>
    <w:rsid w:val="00DB7142"/>
    <w:rsid w:val="00DC2E93"/>
    <w:rsid w:val="00DC4420"/>
    <w:rsid w:val="00DC73F1"/>
    <w:rsid w:val="00DD1268"/>
    <w:rsid w:val="00DD12D9"/>
    <w:rsid w:val="00DD56E2"/>
    <w:rsid w:val="00DD612E"/>
    <w:rsid w:val="00DE02B2"/>
    <w:rsid w:val="00DE3346"/>
    <w:rsid w:val="00DE3569"/>
    <w:rsid w:val="00DE4EF4"/>
    <w:rsid w:val="00DF27E2"/>
    <w:rsid w:val="00DF3816"/>
    <w:rsid w:val="00DF3E24"/>
    <w:rsid w:val="00E06B11"/>
    <w:rsid w:val="00E070A2"/>
    <w:rsid w:val="00E07F98"/>
    <w:rsid w:val="00E10002"/>
    <w:rsid w:val="00E10147"/>
    <w:rsid w:val="00E117BF"/>
    <w:rsid w:val="00E158DC"/>
    <w:rsid w:val="00E17CB6"/>
    <w:rsid w:val="00E25341"/>
    <w:rsid w:val="00E27F7F"/>
    <w:rsid w:val="00E3220A"/>
    <w:rsid w:val="00E33ED2"/>
    <w:rsid w:val="00E3540E"/>
    <w:rsid w:val="00E43564"/>
    <w:rsid w:val="00E47538"/>
    <w:rsid w:val="00E50CD4"/>
    <w:rsid w:val="00E52982"/>
    <w:rsid w:val="00E5459F"/>
    <w:rsid w:val="00E54963"/>
    <w:rsid w:val="00E553FF"/>
    <w:rsid w:val="00E56ED4"/>
    <w:rsid w:val="00E576D5"/>
    <w:rsid w:val="00E5788F"/>
    <w:rsid w:val="00E60A69"/>
    <w:rsid w:val="00E6713A"/>
    <w:rsid w:val="00E67E21"/>
    <w:rsid w:val="00E7150E"/>
    <w:rsid w:val="00E72055"/>
    <w:rsid w:val="00E8084B"/>
    <w:rsid w:val="00E86962"/>
    <w:rsid w:val="00E87797"/>
    <w:rsid w:val="00E87E39"/>
    <w:rsid w:val="00E90B86"/>
    <w:rsid w:val="00E90D70"/>
    <w:rsid w:val="00E950CC"/>
    <w:rsid w:val="00EA06F2"/>
    <w:rsid w:val="00EA1A25"/>
    <w:rsid w:val="00EA2721"/>
    <w:rsid w:val="00EA42EC"/>
    <w:rsid w:val="00EA467A"/>
    <w:rsid w:val="00EA59EC"/>
    <w:rsid w:val="00EA5D05"/>
    <w:rsid w:val="00EA695B"/>
    <w:rsid w:val="00EB36B8"/>
    <w:rsid w:val="00EB3ADC"/>
    <w:rsid w:val="00EB5B97"/>
    <w:rsid w:val="00EB5D2C"/>
    <w:rsid w:val="00EB7A12"/>
    <w:rsid w:val="00EC21B9"/>
    <w:rsid w:val="00ED1EA9"/>
    <w:rsid w:val="00ED20D6"/>
    <w:rsid w:val="00ED269D"/>
    <w:rsid w:val="00ED3DB1"/>
    <w:rsid w:val="00ED3EC6"/>
    <w:rsid w:val="00ED62AA"/>
    <w:rsid w:val="00ED62C0"/>
    <w:rsid w:val="00EE018D"/>
    <w:rsid w:val="00EE05A7"/>
    <w:rsid w:val="00EE0D4D"/>
    <w:rsid w:val="00EE43F0"/>
    <w:rsid w:val="00EF2F4B"/>
    <w:rsid w:val="00EF3891"/>
    <w:rsid w:val="00EF3EA5"/>
    <w:rsid w:val="00EF4996"/>
    <w:rsid w:val="00EF6DC8"/>
    <w:rsid w:val="00EF6E78"/>
    <w:rsid w:val="00F00B69"/>
    <w:rsid w:val="00F00F61"/>
    <w:rsid w:val="00F02C00"/>
    <w:rsid w:val="00F03008"/>
    <w:rsid w:val="00F032D6"/>
    <w:rsid w:val="00F03F86"/>
    <w:rsid w:val="00F04BED"/>
    <w:rsid w:val="00F066D8"/>
    <w:rsid w:val="00F06CF2"/>
    <w:rsid w:val="00F11BBD"/>
    <w:rsid w:val="00F11EE3"/>
    <w:rsid w:val="00F122EB"/>
    <w:rsid w:val="00F1539A"/>
    <w:rsid w:val="00F15A26"/>
    <w:rsid w:val="00F17970"/>
    <w:rsid w:val="00F17996"/>
    <w:rsid w:val="00F17ED6"/>
    <w:rsid w:val="00F202B2"/>
    <w:rsid w:val="00F21FAB"/>
    <w:rsid w:val="00F221E5"/>
    <w:rsid w:val="00F2221C"/>
    <w:rsid w:val="00F25D58"/>
    <w:rsid w:val="00F25ED2"/>
    <w:rsid w:val="00F26E9A"/>
    <w:rsid w:val="00F30461"/>
    <w:rsid w:val="00F32FB3"/>
    <w:rsid w:val="00F35128"/>
    <w:rsid w:val="00F358EF"/>
    <w:rsid w:val="00F376EF"/>
    <w:rsid w:val="00F4041E"/>
    <w:rsid w:val="00F412DC"/>
    <w:rsid w:val="00F44642"/>
    <w:rsid w:val="00F46A19"/>
    <w:rsid w:val="00F47C3D"/>
    <w:rsid w:val="00F50875"/>
    <w:rsid w:val="00F52591"/>
    <w:rsid w:val="00F56E9F"/>
    <w:rsid w:val="00F57E7C"/>
    <w:rsid w:val="00F60222"/>
    <w:rsid w:val="00F618CF"/>
    <w:rsid w:val="00F623B3"/>
    <w:rsid w:val="00F63979"/>
    <w:rsid w:val="00F64398"/>
    <w:rsid w:val="00F66E43"/>
    <w:rsid w:val="00F71CB7"/>
    <w:rsid w:val="00F71F39"/>
    <w:rsid w:val="00F7566D"/>
    <w:rsid w:val="00F77628"/>
    <w:rsid w:val="00F81FBD"/>
    <w:rsid w:val="00F830D0"/>
    <w:rsid w:val="00F85556"/>
    <w:rsid w:val="00F87489"/>
    <w:rsid w:val="00F9184E"/>
    <w:rsid w:val="00F92E92"/>
    <w:rsid w:val="00F96CD5"/>
    <w:rsid w:val="00F97707"/>
    <w:rsid w:val="00FA0BFA"/>
    <w:rsid w:val="00FA6671"/>
    <w:rsid w:val="00FB5D3D"/>
    <w:rsid w:val="00FB709C"/>
    <w:rsid w:val="00FB7DD3"/>
    <w:rsid w:val="00FC03DE"/>
    <w:rsid w:val="00FC74B3"/>
    <w:rsid w:val="00FD458E"/>
    <w:rsid w:val="00FD4842"/>
    <w:rsid w:val="00FE0FD3"/>
    <w:rsid w:val="00FE48E9"/>
    <w:rsid w:val="00FE7ABC"/>
    <w:rsid w:val="00FE7D7C"/>
    <w:rsid w:val="00FF12DE"/>
    <w:rsid w:val="00FF6574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816613"/>
  <w15:docId w15:val="{ACC1FF01-B286-47EE-BB8B-A025C8CB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C3A"/>
    <w:pPr>
      <w:spacing w:after="240"/>
      <w:jc w:val="both"/>
    </w:pPr>
    <w:rPr>
      <w:rFonts w:ascii="Times New Roman" w:eastAsia="Times New Roman" w:hAnsi="Times New Roman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09CA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09CA"/>
  </w:style>
  <w:style w:type="paragraph" w:styleId="Footer">
    <w:name w:val="footer"/>
    <w:basedOn w:val="Normal"/>
    <w:link w:val="FooterChar"/>
    <w:unhideWhenUsed/>
    <w:rsid w:val="008409CA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09CA"/>
  </w:style>
  <w:style w:type="paragraph" w:styleId="BalloonText">
    <w:name w:val="Balloon Text"/>
    <w:basedOn w:val="Normal"/>
    <w:link w:val="BalloonTextChar"/>
    <w:uiPriority w:val="99"/>
    <w:semiHidden/>
    <w:unhideWhenUsed/>
    <w:rsid w:val="008409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09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09CA"/>
    <w:rPr>
      <w:sz w:val="24"/>
    </w:rPr>
  </w:style>
  <w:style w:type="paragraph" w:styleId="FootnoteText">
    <w:name w:val="footnote text"/>
    <w:aliases w:val="Footnote Text Char1,Note de bas de page Car,Footnote Text Char Car,Footnote Text Char1 Car,Footnote Text Char Char Char,FT"/>
    <w:basedOn w:val="Normal"/>
    <w:link w:val="FootnoteTextChar"/>
    <w:semiHidden/>
    <w:rsid w:val="00C36C3A"/>
    <w:rPr>
      <w:sz w:val="20"/>
      <w:szCs w:val="20"/>
    </w:rPr>
  </w:style>
  <w:style w:type="character" w:customStyle="1" w:styleId="FootnoteTextChar">
    <w:name w:val="Footnote Text Char"/>
    <w:aliases w:val="Footnote Text Char1 Char,Note de bas de page Car Char,Footnote Text Char Car Char,Footnote Text Char1 Car Char,Footnote Text Char Char Char Char,FT Char"/>
    <w:basedOn w:val="DefaultParagraphFont"/>
    <w:link w:val="FootnoteText"/>
    <w:semiHidden/>
    <w:rsid w:val="00C36C3A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rsid w:val="00C36C3A"/>
    <w:rPr>
      <w:vertAlign w:val="superscript"/>
    </w:rPr>
  </w:style>
  <w:style w:type="paragraph" w:styleId="Caption">
    <w:name w:val="caption"/>
    <w:basedOn w:val="Normal"/>
    <w:next w:val="Normal"/>
    <w:link w:val="CaptionChar"/>
    <w:qFormat/>
    <w:rsid w:val="00C36C3A"/>
    <w:pPr>
      <w:keepNext/>
      <w:tabs>
        <w:tab w:val="left" w:pos="851"/>
      </w:tabs>
      <w:spacing w:after="0"/>
      <w:jc w:val="center"/>
    </w:pPr>
    <w:rPr>
      <w:rFonts w:ascii="Arial" w:hAnsi="Arial"/>
      <w:b/>
      <w:bCs/>
      <w:szCs w:val="22"/>
      <w:lang w:val="en-GB"/>
    </w:rPr>
  </w:style>
  <w:style w:type="character" w:customStyle="1" w:styleId="CaptionChar">
    <w:name w:val="Caption Char"/>
    <w:link w:val="Caption"/>
    <w:rsid w:val="00C36C3A"/>
    <w:rPr>
      <w:rFonts w:ascii="Arial" w:eastAsia="Times New Roman" w:hAnsi="Arial"/>
      <w:b/>
      <w:bCs/>
      <w:sz w:val="22"/>
      <w:szCs w:val="22"/>
      <w:lang w:val="en-GB" w:eastAsia="en-US"/>
    </w:rPr>
  </w:style>
  <w:style w:type="character" w:customStyle="1" w:styleId="apple-style-span">
    <w:name w:val="apple-style-span"/>
    <w:rsid w:val="00C36C3A"/>
  </w:style>
  <w:style w:type="paragraph" w:styleId="ListParagraph">
    <w:name w:val="List Paragraph"/>
    <w:basedOn w:val="Normal"/>
    <w:uiPriority w:val="99"/>
    <w:qFormat/>
    <w:rsid w:val="003222D2"/>
    <w:pPr>
      <w:ind w:left="720"/>
      <w:contextualSpacing/>
    </w:pPr>
  </w:style>
  <w:style w:type="table" w:styleId="TableGrid">
    <w:name w:val="Table Grid"/>
    <w:basedOn w:val="TableNormal"/>
    <w:uiPriority w:val="59"/>
    <w:rsid w:val="00E1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1A0D"/>
    <w:rPr>
      <w:color w:val="0000FF"/>
      <w:u w:val="single"/>
    </w:rPr>
  </w:style>
  <w:style w:type="paragraph" w:customStyle="1" w:styleId="Body">
    <w:name w:val="Body"/>
    <w:aliases w:val="by,b,B,b10pt,body,byA,by 14pt,body 8,Bullet,A,y,Bold Heading,By Line,letters a,..."/>
    <w:basedOn w:val="Normal"/>
    <w:link w:val="BoldHeadingChar"/>
    <w:rsid w:val="00B013DA"/>
    <w:rPr>
      <w:szCs w:val="20"/>
    </w:rPr>
  </w:style>
  <w:style w:type="character" w:customStyle="1" w:styleId="BoldHeadingChar">
    <w:name w:val="Bold Heading Char"/>
    <w:link w:val="Body"/>
    <w:rsid w:val="00B013DA"/>
    <w:rPr>
      <w:rFonts w:ascii="Times New Roman" w:eastAsia="Times New Roman" w:hAnsi="Times New Roman"/>
      <w:sz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0B8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0B81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20B81"/>
    <w:rPr>
      <w:vertAlign w:val="superscript"/>
    </w:rPr>
  </w:style>
  <w:style w:type="paragraph" w:styleId="Title">
    <w:name w:val="Title"/>
    <w:basedOn w:val="Normal"/>
    <w:link w:val="TitleChar"/>
    <w:qFormat/>
    <w:rsid w:val="00A24A7C"/>
    <w:pPr>
      <w:spacing w:after="0"/>
      <w:jc w:val="center"/>
    </w:pPr>
    <w:rPr>
      <w:rFonts w:eastAsia="Calibri"/>
      <w:b/>
      <w:smallCaps/>
      <w:sz w:val="24"/>
      <w:lang w:val="it-IT" w:eastAsia="it-IT"/>
    </w:rPr>
  </w:style>
  <w:style w:type="character" w:customStyle="1" w:styleId="TitleChar">
    <w:name w:val="Title Char"/>
    <w:basedOn w:val="DefaultParagraphFont"/>
    <w:link w:val="Title"/>
    <w:rsid w:val="00A24A7C"/>
    <w:rPr>
      <w:rFonts w:ascii="Times New Roman" w:hAnsi="Times New Roman"/>
      <w:b/>
      <w:smallCaps/>
      <w:sz w:val="24"/>
      <w:szCs w:val="24"/>
    </w:rPr>
  </w:style>
  <w:style w:type="paragraph" w:customStyle="1" w:styleId="Paragrafoelenco1">
    <w:name w:val="Paragrafo elenco1"/>
    <w:basedOn w:val="Normal"/>
    <w:rsid w:val="00A24A7C"/>
    <w:pPr>
      <w:spacing w:after="200" w:line="276" w:lineRule="auto"/>
      <w:ind w:left="720"/>
      <w:contextualSpacing/>
      <w:jc w:val="left"/>
    </w:pPr>
    <w:rPr>
      <w:rFonts w:ascii="Calibri" w:hAnsi="Calibri"/>
      <w:szCs w:val="22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EA1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A25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A25"/>
    <w:rPr>
      <w:rFonts w:ascii="Times New Roman" w:eastAsia="Times New Roman" w:hAnsi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F71CB7"/>
    <w:rPr>
      <w:rFonts w:ascii="Times New Roman" w:eastAsia="Times New Roman" w:hAnsi="Times New Roman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33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.grasso\Documents\GRADIENTE\template\word\Gradient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7595C-2382-4CB2-BDA9-3D14BECD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Gradiente</Template>
  <TotalTime>26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Fabrizio Grasso</dc:creator>
  <cp:lastModifiedBy>Francesco Mazzolin</cp:lastModifiedBy>
  <cp:revision>13</cp:revision>
  <cp:lastPrinted>2024-06-21T14:58:00Z</cp:lastPrinted>
  <dcterms:created xsi:type="dcterms:W3CDTF">2024-07-05T10:27:00Z</dcterms:created>
  <dcterms:modified xsi:type="dcterms:W3CDTF">2024-11-25T13:11:00Z</dcterms:modified>
</cp:coreProperties>
</file>